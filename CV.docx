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14:paraId="5F81E32A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67CE78E9" w14:textId="77777777" w:rsidR="00647A4B" w:rsidRDefault="003911FB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5588B23A" wp14:editId="1A53A0A4">
                      <wp:extent cx="1810385" cy="1810385"/>
                      <wp:effectExtent l="0" t="0" r="18415" b="18415"/>
                      <wp:docPr id="1" name="Oval 1" descr="woman's headsho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5847E58" id="Oval 1" o:spid="_x0000_s1026" alt="woman's headshot" style="width:142.55pt;height:1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" strokecolor="#071921 [1604]" strokeweight="1pt">
                      <v:fill r:id="rId11" o:title="woman's headshot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62" w:type="dxa"/>
            <w:vMerge w:val="restart"/>
          </w:tcPr>
          <w:p w14:paraId="7701652C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0B9343B8" w14:textId="77777777" w:rsidR="00CE00A8" w:rsidRPr="00CE00A8" w:rsidRDefault="00CE00A8" w:rsidP="00CE00A8"/>
          <w:p w14:paraId="2B99B1B4" w14:textId="77777777" w:rsidR="00CE00A8" w:rsidRPr="00CE00A8" w:rsidRDefault="00CE00A8" w:rsidP="00CE00A8"/>
          <w:p w14:paraId="42430149" w14:textId="77777777" w:rsidR="00CE00A8" w:rsidRPr="00CE00A8" w:rsidRDefault="00CE00A8" w:rsidP="00CE00A8"/>
          <w:p w14:paraId="1F951E85" w14:textId="77777777" w:rsidR="00CE00A8" w:rsidRPr="00CE00A8" w:rsidRDefault="00CE00A8" w:rsidP="00CE00A8"/>
          <w:p w14:paraId="36C0955B" w14:textId="77777777" w:rsidR="00CE00A8" w:rsidRDefault="00CE00A8" w:rsidP="00CE00A8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52E9103" w14:textId="77777777" w:rsidR="00CE00A8" w:rsidRPr="00CE00A8" w:rsidRDefault="00CE00A8" w:rsidP="00CE00A8"/>
        </w:tc>
        <w:tc>
          <w:tcPr>
            <w:tcW w:w="6137" w:type="dxa"/>
            <w:vMerge w:val="restart"/>
          </w:tcPr>
          <w:p w14:paraId="367DE879" w14:textId="77777777" w:rsidR="00647A4B" w:rsidRPr="00590471" w:rsidRDefault="00B13814" w:rsidP="00222466">
            <w:pPr>
              <w:pStyle w:val="Title"/>
            </w:pPr>
            <w:r>
              <w:t>William</w:t>
            </w:r>
            <w:r w:rsidR="00647A4B">
              <w:t xml:space="preserve"> </w:t>
            </w:r>
            <w:r>
              <w:t>njoku</w:t>
            </w:r>
          </w:p>
          <w:p w14:paraId="174C2F45" w14:textId="77777777" w:rsidR="00647A4B" w:rsidRDefault="00647A4B" w:rsidP="00C4452C">
            <w:pPr>
              <w:pStyle w:val="Heading1"/>
            </w:pPr>
            <w:r w:rsidRPr="000F7D04">
              <w:t>Experience</w:t>
            </w:r>
          </w:p>
          <w:p w14:paraId="60BE1E37" w14:textId="6E2985A7" w:rsidR="00647A4B" w:rsidRDefault="00AC65BB" w:rsidP="00C4452C">
            <w:pPr>
              <w:pStyle w:val="Heading2"/>
            </w:pPr>
            <w:r>
              <w:t>Feb</w:t>
            </w:r>
            <w:r w:rsidR="007710E4">
              <w:t>ruary</w:t>
            </w:r>
            <w:r>
              <w:t xml:space="preserve"> 2021 </w:t>
            </w:r>
            <w:r w:rsidR="00647A4B">
              <w:t>–</w:t>
            </w:r>
            <w:r>
              <w:t xml:space="preserve"> </w:t>
            </w:r>
            <w:r w:rsidR="006A4702">
              <w:t>July 2023</w:t>
            </w:r>
          </w:p>
          <w:p w14:paraId="789A0E00" w14:textId="525F7AA6" w:rsidR="00647A4B" w:rsidRDefault="006A4702" w:rsidP="000F7D04">
            <w:r>
              <w:t>Supervisor</w:t>
            </w:r>
            <w:r w:rsidR="00F51250">
              <w:t xml:space="preserve"> </w:t>
            </w:r>
            <w:r w:rsidR="00647A4B" w:rsidRPr="00F51250">
              <w:rPr>
                <w:rStyle w:val="Strong"/>
                <w:color w:val="auto"/>
              </w:rPr>
              <w:t>•</w:t>
            </w:r>
            <w:r w:rsidR="00B70847" w:rsidRPr="007710E4">
              <w:rPr>
                <w:rStyle w:val="Strong"/>
                <w:b w:val="0"/>
                <w:color w:val="auto"/>
              </w:rPr>
              <w:t xml:space="preserve"> </w:t>
            </w:r>
            <w:r w:rsidR="00B555E9" w:rsidRPr="007710E4">
              <w:rPr>
                <w:rStyle w:val="Strong"/>
                <w:b w:val="0"/>
                <w:color w:val="auto"/>
              </w:rPr>
              <w:t>Manager</w:t>
            </w:r>
            <w:r w:rsidR="00647A4B">
              <w:t xml:space="preserve"> </w:t>
            </w:r>
            <w:r w:rsidR="00647A4B" w:rsidRPr="00F51250">
              <w:rPr>
                <w:rStyle w:val="Strong"/>
                <w:color w:val="auto"/>
              </w:rPr>
              <w:t>•</w:t>
            </w:r>
            <w:r w:rsidR="00647A4B">
              <w:t xml:space="preserve"> </w:t>
            </w:r>
            <w:proofErr w:type="spellStart"/>
            <w:r w:rsidR="00B555E9" w:rsidRPr="007710E4">
              <w:rPr>
                <w:b/>
              </w:rPr>
              <w:t>Edstine</w:t>
            </w:r>
            <w:proofErr w:type="spellEnd"/>
            <w:r w:rsidR="00B555E9" w:rsidRPr="007710E4">
              <w:rPr>
                <w:b/>
              </w:rPr>
              <w:t xml:space="preserve"> Motors</w:t>
            </w:r>
            <w:r w:rsidR="007710E4" w:rsidRPr="007710E4">
              <w:rPr>
                <w:b/>
              </w:rPr>
              <w:t xml:space="preserve"> LTD</w:t>
            </w:r>
            <w:r w:rsidR="007710E4">
              <w:rPr>
                <w:b/>
              </w:rPr>
              <w:t>.</w:t>
            </w:r>
          </w:p>
          <w:p w14:paraId="49181707" w14:textId="51A5F63E" w:rsidR="00647A4B" w:rsidRDefault="007710E4" w:rsidP="00C4452C">
            <w:pPr>
              <w:pStyle w:val="Heading2"/>
            </w:pPr>
            <w:r>
              <w:t xml:space="preserve">October 2017 </w:t>
            </w:r>
            <w:r w:rsidR="00647A4B">
              <w:t>–</w:t>
            </w:r>
            <w:r>
              <w:t xml:space="preserve"> March 2020</w:t>
            </w:r>
          </w:p>
          <w:p w14:paraId="3C38394A" w14:textId="2C06FE38" w:rsidR="00647A4B" w:rsidRPr="00F51250" w:rsidRDefault="007710E4" w:rsidP="000F7D04">
            <w:r>
              <w:t>Supervisor</w:t>
            </w:r>
            <w:r w:rsidR="00F51250" w:rsidRPr="00F51250">
              <w:t xml:space="preserve"> </w:t>
            </w:r>
            <w:r w:rsidR="00647A4B" w:rsidRPr="00F51250">
              <w:t xml:space="preserve">• </w:t>
            </w:r>
            <w:r>
              <w:t>Manager</w:t>
            </w:r>
            <w:r w:rsidR="00647A4B" w:rsidRPr="00F51250">
              <w:t xml:space="preserve"> • </w:t>
            </w:r>
            <w:r w:rsidRPr="007710E4">
              <w:rPr>
                <w:b/>
              </w:rPr>
              <w:t>Hair Castle Beauty Salon</w:t>
            </w:r>
            <w:r>
              <w:rPr>
                <w:b/>
              </w:rPr>
              <w:t>.</w:t>
            </w:r>
          </w:p>
          <w:p w14:paraId="53FAAC3D" w14:textId="12996485" w:rsidR="00647A4B" w:rsidRDefault="007710E4" w:rsidP="00C4452C">
            <w:pPr>
              <w:pStyle w:val="Heading2"/>
            </w:pPr>
            <w:r>
              <w:t xml:space="preserve">March 2013 </w:t>
            </w:r>
            <w:r w:rsidR="00647A4B">
              <w:t>–</w:t>
            </w:r>
            <w:r>
              <w:t xml:space="preserve"> April 2015</w:t>
            </w:r>
          </w:p>
          <w:p w14:paraId="52AE90A0" w14:textId="1B57A567" w:rsidR="00647A4B" w:rsidRDefault="007710E4" w:rsidP="00F51250">
            <w:r>
              <w:t>Graphics Design</w:t>
            </w:r>
            <w:r w:rsidR="00F51250">
              <w:t xml:space="preserve"> </w:t>
            </w:r>
            <w:r w:rsidR="00647A4B" w:rsidRPr="00F51250">
              <w:rPr>
                <w:rStyle w:val="Strong"/>
                <w:color w:val="auto"/>
              </w:rPr>
              <w:t>•</w:t>
            </w:r>
            <w:r w:rsidR="00647A4B">
              <w:t xml:space="preserve"> </w:t>
            </w:r>
            <w:r>
              <w:t>Graphics Designer</w:t>
            </w:r>
            <w:r w:rsidR="00647A4B">
              <w:t xml:space="preserve"> </w:t>
            </w:r>
            <w:r w:rsidR="00647A4B" w:rsidRPr="00F51250">
              <w:rPr>
                <w:rStyle w:val="Strong"/>
                <w:color w:val="auto"/>
              </w:rPr>
              <w:t>•</w:t>
            </w:r>
            <w:r w:rsidR="00647A4B">
              <w:t xml:space="preserve"> </w:t>
            </w:r>
            <w:r w:rsidRPr="007710E4">
              <w:rPr>
                <w:b/>
              </w:rPr>
              <w:t>Diamond Impression</w:t>
            </w:r>
            <w:r w:rsidR="00753E4E">
              <w:rPr>
                <w:b/>
              </w:rPr>
              <w:t xml:space="preserve">s. </w:t>
            </w:r>
          </w:p>
          <w:sdt>
            <w:sdtPr>
              <w:id w:val="-770157231"/>
              <w:placeholder>
                <w:docPart w:val="FB3A82EFB16C4DD5B84B8BB3DCC5495B"/>
              </w:placeholder>
              <w:temporary/>
              <w:showingPlcHdr/>
              <w15:appearance w15:val="hidden"/>
            </w:sdtPr>
            <w:sdtEndPr/>
            <w:sdtContent>
              <w:p w14:paraId="0DEF3C9E" w14:textId="77777777" w:rsidR="00647A4B" w:rsidRDefault="00647A4B" w:rsidP="000F7D04">
                <w:r w:rsidRPr="009360EC">
                  <w:t>[This is the place for a brief summary of your key responsibilities and most stellar</w:t>
                </w:r>
                <w:r>
                  <w:t xml:space="preserve"> </w:t>
                </w:r>
                <w:r w:rsidRPr="009360EC">
                  <w:t>accomplishments.]</w:t>
                </w:r>
              </w:p>
            </w:sdtContent>
          </w:sdt>
          <w:p w14:paraId="2DF541DB" w14:textId="77777777" w:rsidR="00647A4B" w:rsidRDefault="00647A4B" w:rsidP="00C4452C">
            <w:pPr>
              <w:pStyle w:val="Heading1"/>
            </w:pPr>
            <w:r w:rsidRPr="000F7D04">
              <w:t>Education</w:t>
            </w:r>
          </w:p>
          <w:p w14:paraId="34EC3AD6" w14:textId="0A820BD6" w:rsidR="00647A4B" w:rsidRPr="00F51250" w:rsidRDefault="00753E4E" w:rsidP="00F51250">
            <w:pPr>
              <w:pStyle w:val="Heading2"/>
            </w:pPr>
            <w:r>
              <w:t>Ahmadu Bello University, Zaria, Kaduna State</w:t>
            </w:r>
          </w:p>
          <w:p w14:paraId="15F5A154" w14:textId="74775453" w:rsidR="00F55822" w:rsidRPr="00F55822" w:rsidRDefault="00753E4E" w:rsidP="00F55822">
            <w:pPr>
              <w:pStyle w:val="ListBullet"/>
            </w:pPr>
            <w:r>
              <w:t>A ‘Levels</w:t>
            </w:r>
            <w:r w:rsidR="00A66A24">
              <w:t xml:space="preserve"> (201</w:t>
            </w:r>
            <w:r>
              <w:t>6)</w:t>
            </w:r>
          </w:p>
          <w:p w14:paraId="5F1DD4C0" w14:textId="77777777" w:rsidR="00647A4B" w:rsidRPr="000F7D04" w:rsidRDefault="00647A4B" w:rsidP="00C4452C">
            <w:pPr>
              <w:pStyle w:val="Heading1"/>
            </w:pPr>
            <w:r w:rsidRPr="000F7D04">
              <w:t>Communication</w:t>
            </w:r>
          </w:p>
          <w:p w14:paraId="1677A0E5" w14:textId="414F5A00" w:rsidR="00647A4B" w:rsidRDefault="0005789A" w:rsidP="003911FB">
            <w:r>
              <w:t>I am passionate about adding value to the workplace through effective communication and listening skills. My previous work experience</w:t>
            </w:r>
            <w:r w:rsidR="00C2396F">
              <w:t xml:space="preserve"> has</w:t>
            </w:r>
            <w:r>
              <w:t xml:space="preserve"> harnessed and developed </w:t>
            </w:r>
            <w:r w:rsidR="00C2396F">
              <w:t xml:space="preserve">my ability to listen and lead in a way that places me in the same page as my team. </w:t>
            </w:r>
          </w:p>
          <w:p w14:paraId="06642E30" w14:textId="799C348D" w:rsidR="00647A4B" w:rsidRDefault="00753E4E" w:rsidP="00C4452C">
            <w:pPr>
              <w:pStyle w:val="Heading1"/>
            </w:pPr>
            <w:r>
              <w:t>ORGANIZATIONs</w:t>
            </w:r>
          </w:p>
          <w:p w14:paraId="136DDEA0" w14:textId="2EA790C4" w:rsidR="00753E4E" w:rsidRDefault="00753E4E" w:rsidP="00753E4E">
            <w:pPr>
              <w:spacing w:after="0"/>
              <w:rPr>
                <w:b/>
              </w:rPr>
            </w:pPr>
            <w:proofErr w:type="spellStart"/>
            <w:r w:rsidRPr="00753E4E">
              <w:rPr>
                <w:b/>
              </w:rPr>
              <w:t>Midramo</w:t>
            </w:r>
            <w:proofErr w:type="spellEnd"/>
            <w:r w:rsidRPr="00753E4E">
              <w:rPr>
                <w:b/>
              </w:rPr>
              <w:t xml:space="preserve"> consulting company, Data analytics training</w:t>
            </w:r>
          </w:p>
          <w:p w14:paraId="1E6F65CD" w14:textId="32A1365A" w:rsidR="00696E57" w:rsidRDefault="00753E4E" w:rsidP="00696E57">
            <w:r>
              <w:t xml:space="preserve">November </w:t>
            </w:r>
            <w:r w:rsidR="00CE0DFA">
              <w:t xml:space="preserve">2024 – February 2025 | Berger Lagos, Nigeria. </w:t>
            </w:r>
          </w:p>
          <w:p w14:paraId="15AC26F5" w14:textId="7A1320C5" w:rsidR="00CE0DFA" w:rsidRPr="00753E4E" w:rsidRDefault="00CE0DFA" w:rsidP="00753E4E">
            <w:pPr>
              <w:spacing w:after="0"/>
            </w:pPr>
            <w:r>
              <w:t xml:space="preserve">I had a wonderful time developing my skill </w:t>
            </w:r>
            <w:r w:rsidR="00696E57">
              <w:t xml:space="preserve">on Data analysis, </w:t>
            </w:r>
            <w:r>
              <w:t xml:space="preserve">through </w:t>
            </w:r>
            <w:r w:rsidR="00696E57">
              <w:t xml:space="preserve">the enlightening training program. From the goal of gathering and collecting data, cleaning and analyzing it, to visualizing and giving a comprehensive report about it. I also had an opportunity to network with other people with like-minds and build a team in a bid to solve problems relating to analyzing data. It was a great training and I am proud to be part of it. </w:t>
            </w:r>
          </w:p>
          <w:p w14:paraId="310B1E40" w14:textId="77777777" w:rsidR="00647A4B" w:rsidRDefault="00647A4B" w:rsidP="00C4452C">
            <w:pPr>
              <w:pStyle w:val="Heading1"/>
            </w:pPr>
            <w:r w:rsidRPr="000F7D04">
              <w:t>References</w:t>
            </w:r>
          </w:p>
          <w:sdt>
            <w:sdtPr>
              <w:id w:val="-494037895"/>
              <w:placeholder>
                <w:docPart w:val="3E65798E8AE4473D930FE1D90F6AE39A"/>
              </w:placeholder>
              <w:temporary/>
              <w:showingPlcHdr/>
              <w15:appearance w15:val="hidden"/>
            </w:sdtPr>
            <w:sdtEndPr/>
            <w:sdtContent>
              <w:p w14:paraId="129454B2" w14:textId="77777777" w:rsidR="00647A4B" w:rsidRPr="00590471" w:rsidRDefault="00647A4B" w:rsidP="000F7D04">
                <w:pPr>
                  <w:widowControl w:val="0"/>
                  <w:autoSpaceDE w:val="0"/>
                  <w:autoSpaceDN w:val="0"/>
                  <w:adjustRightInd w:val="0"/>
                  <w:spacing w:after="0"/>
                </w:pPr>
                <w:r w:rsidRPr="009360EC">
                  <w:t>[Available upon request.]</w:t>
                </w:r>
              </w:p>
            </w:sdtContent>
          </w:sdt>
        </w:tc>
      </w:tr>
      <w:tr w:rsidR="00F51250" w14:paraId="7C7F1C4A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14F4AC6F" w14:textId="77777777"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0987E091" w14:textId="77777777"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3CBEBDAB" w14:textId="77777777"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0EDD5C0B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336D348D" w14:textId="77777777"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0906F025" wp14:editId="6A3776B5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F85CDD3" w14:textId="77777777" w:rsidR="00071E84" w:rsidRPr="00071E84" w:rsidRDefault="00CE00A8" w:rsidP="00071E84">
            <w:pPr>
              <w:pStyle w:val="Information"/>
            </w:pPr>
            <w:r>
              <w:t xml:space="preserve">5, </w:t>
            </w:r>
            <w:proofErr w:type="spellStart"/>
            <w:r>
              <w:t>Lanre</w:t>
            </w:r>
            <w:proofErr w:type="spellEnd"/>
            <w:r>
              <w:t xml:space="preserve"> Williams Street, K-Farms, Estate.</w:t>
            </w:r>
          </w:p>
          <w:p w14:paraId="4B36183B" w14:textId="77777777" w:rsidR="00071E84" w:rsidRPr="00071E84" w:rsidRDefault="00CE00A8" w:rsidP="00071E84">
            <w:pPr>
              <w:pStyle w:val="Information"/>
            </w:pPr>
            <w:proofErr w:type="spellStart"/>
            <w:r>
              <w:t>Obawole</w:t>
            </w:r>
            <w:proofErr w:type="spellEnd"/>
            <w:r>
              <w:t xml:space="preserve">, </w:t>
            </w:r>
            <w:proofErr w:type="spellStart"/>
            <w:r>
              <w:t>Iju</w:t>
            </w:r>
            <w:proofErr w:type="spellEnd"/>
            <w:r>
              <w:t xml:space="preserve">. Lagos State. </w:t>
            </w:r>
          </w:p>
        </w:tc>
        <w:tc>
          <w:tcPr>
            <w:tcW w:w="1062" w:type="dxa"/>
            <w:vMerge/>
          </w:tcPr>
          <w:p w14:paraId="754C5D95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DAF0848" w14:textId="77777777" w:rsidR="00071E84" w:rsidRDefault="00071E84" w:rsidP="005801E5">
            <w:pPr>
              <w:pStyle w:val="Heading1"/>
            </w:pPr>
          </w:p>
        </w:tc>
      </w:tr>
      <w:tr w:rsidR="00647A4B" w14:paraId="3BCCC6BA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5D20DA13" w14:textId="77777777"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14:paraId="505B0110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E44ADCF" w14:textId="77777777" w:rsidR="00647A4B" w:rsidRDefault="00647A4B" w:rsidP="005801E5">
            <w:pPr>
              <w:pStyle w:val="Heading1"/>
            </w:pPr>
          </w:p>
        </w:tc>
      </w:tr>
      <w:tr w:rsidR="00071E84" w14:paraId="2020E7ED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39F08FF5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6CD1F197" wp14:editId="4D2E2704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5CCF814B" w14:textId="77777777" w:rsidR="00071E84" w:rsidRPr="00222466" w:rsidRDefault="00CE00A8" w:rsidP="00222466">
            <w:pPr>
              <w:pStyle w:val="Information"/>
            </w:pPr>
            <w:r>
              <w:t>09032746686, 07019071820</w:t>
            </w:r>
          </w:p>
        </w:tc>
        <w:tc>
          <w:tcPr>
            <w:tcW w:w="1062" w:type="dxa"/>
            <w:vMerge/>
          </w:tcPr>
          <w:p w14:paraId="1FA00B8A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9E7792F" w14:textId="77777777" w:rsidR="00071E84" w:rsidRDefault="00071E84" w:rsidP="005801E5">
            <w:pPr>
              <w:pStyle w:val="Heading1"/>
            </w:pPr>
          </w:p>
        </w:tc>
      </w:tr>
      <w:tr w:rsidR="00647A4B" w14:paraId="0C90AEBE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296E3F7F" w14:textId="77777777"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14:paraId="0586C129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DACE317" w14:textId="77777777" w:rsidR="00647A4B" w:rsidRDefault="00647A4B" w:rsidP="005801E5">
            <w:pPr>
              <w:pStyle w:val="Heading1"/>
            </w:pPr>
          </w:p>
        </w:tc>
      </w:tr>
      <w:tr w:rsidR="00071E84" w14:paraId="77A808D5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258C6A25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7E9B9359" wp14:editId="3170C7CD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16D0CCFC" w14:textId="77777777" w:rsidR="00071E84" w:rsidRPr="00222466" w:rsidRDefault="00CE00A8" w:rsidP="00222466">
            <w:pPr>
              <w:pStyle w:val="Information"/>
            </w:pPr>
            <w:r>
              <w:t>Williamnjoku950@gmail.com</w:t>
            </w:r>
          </w:p>
        </w:tc>
        <w:tc>
          <w:tcPr>
            <w:tcW w:w="1062" w:type="dxa"/>
            <w:vMerge/>
          </w:tcPr>
          <w:p w14:paraId="63549438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EC71CC8" w14:textId="77777777" w:rsidR="00071E84" w:rsidRDefault="00071E84" w:rsidP="005801E5">
            <w:pPr>
              <w:pStyle w:val="Heading1"/>
            </w:pPr>
          </w:p>
        </w:tc>
      </w:tr>
      <w:tr w:rsidR="00647A4B" w14:paraId="71F4464D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0467CDF7" w14:textId="77777777"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14:paraId="1D553681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918A80F" w14:textId="77777777" w:rsidR="00647A4B" w:rsidRDefault="00647A4B" w:rsidP="005801E5">
            <w:pPr>
              <w:pStyle w:val="Heading1"/>
            </w:pPr>
          </w:p>
        </w:tc>
      </w:tr>
      <w:tr w:rsidR="00071E84" w14:paraId="44723A4B" w14:textId="77777777" w:rsidTr="002E4835">
        <w:trPr>
          <w:trHeight w:val="661"/>
          <w:jc w:val="center"/>
        </w:trPr>
        <w:tc>
          <w:tcPr>
            <w:tcW w:w="851" w:type="dxa"/>
            <w:vAlign w:val="center"/>
          </w:tcPr>
          <w:p w14:paraId="4339E5AB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4EADD0B9" wp14:editId="7D2D2D75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1F2CA7F7" w14:textId="641D85F2" w:rsidR="00071E84" w:rsidRPr="00222466" w:rsidRDefault="002E4835" w:rsidP="00222466">
            <w:pPr>
              <w:pStyle w:val="Information"/>
            </w:pPr>
            <w:r w:rsidRPr="002E4835">
              <w:t>https://github.com/Willyboy100</w:t>
            </w:r>
            <w:bookmarkStart w:id="0" w:name="_GoBack"/>
            <w:bookmarkEnd w:id="0"/>
          </w:p>
        </w:tc>
        <w:tc>
          <w:tcPr>
            <w:tcW w:w="1062" w:type="dxa"/>
            <w:vMerge/>
          </w:tcPr>
          <w:p w14:paraId="0F347637" w14:textId="77777777"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AA7DA65" w14:textId="77777777" w:rsidR="00071E84" w:rsidRDefault="00071E84" w:rsidP="005801E5">
            <w:pPr>
              <w:pStyle w:val="Heading1"/>
            </w:pPr>
          </w:p>
        </w:tc>
      </w:tr>
      <w:tr w:rsidR="00647A4B" w14:paraId="00F0C502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6D3334C6" w14:textId="77777777" w:rsidR="00647A4B" w:rsidRDefault="007443A0" w:rsidP="007443A0">
            <w:pPr>
              <w:pStyle w:val="Heading3"/>
            </w:pPr>
            <w:r>
              <w:t>Objective</w:t>
            </w:r>
          </w:p>
          <w:p w14:paraId="607C6E7D" w14:textId="77777777" w:rsidR="007443A0" w:rsidRPr="007443A0" w:rsidRDefault="00CE00A8" w:rsidP="007443A0">
            <w:pPr>
              <w:pStyle w:val="Information"/>
            </w:pPr>
            <w:r>
              <w:t xml:space="preserve">Detail-oriented and analytical-minded </w:t>
            </w:r>
            <w:r w:rsidR="00AC65BB">
              <w:t>individual</w:t>
            </w:r>
            <w:r>
              <w:t xml:space="preserve"> with a s</w:t>
            </w:r>
            <w:r w:rsidR="00AC65BB">
              <w:t>olid</w:t>
            </w:r>
            <w:r>
              <w:t xml:space="preserve"> foundation in data analysis, statistical modeling, and visualization. Seeking an entry-level data analyst role to leverage skills in Python, SQL, and Excel to drive data-driven decision-making and business insights.</w:t>
            </w:r>
          </w:p>
        </w:tc>
        <w:tc>
          <w:tcPr>
            <w:tcW w:w="1062" w:type="dxa"/>
          </w:tcPr>
          <w:p w14:paraId="20A7943E" w14:textId="77777777" w:rsidR="00647A4B" w:rsidRDefault="00647A4B" w:rsidP="00222466"/>
        </w:tc>
        <w:tc>
          <w:tcPr>
            <w:tcW w:w="6137" w:type="dxa"/>
            <w:vMerge/>
          </w:tcPr>
          <w:p w14:paraId="57EED867" w14:textId="77777777" w:rsidR="00647A4B" w:rsidRDefault="00647A4B" w:rsidP="00222466"/>
        </w:tc>
      </w:tr>
    </w:tbl>
    <w:p w14:paraId="2FC28C2F" w14:textId="77777777" w:rsidR="007F5B63" w:rsidRPr="00CE1E3D" w:rsidRDefault="007F5B63" w:rsidP="00CE1E3D">
      <w:pPr>
        <w:pStyle w:val="BodyText"/>
      </w:pPr>
    </w:p>
    <w:sectPr w:rsidR="007F5B63" w:rsidRPr="00CE1E3D" w:rsidSect="00647A4B">
      <w:headerReference w:type="default" r:id="rId20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4C36A" w14:textId="77777777" w:rsidR="002A179A" w:rsidRDefault="002A179A" w:rsidP="00590471">
      <w:r>
        <w:separator/>
      </w:r>
    </w:p>
  </w:endnote>
  <w:endnote w:type="continuationSeparator" w:id="0">
    <w:p w14:paraId="6339943B" w14:textId="77777777" w:rsidR="002A179A" w:rsidRDefault="002A179A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FC831" w14:textId="77777777" w:rsidR="002A179A" w:rsidRDefault="002A179A" w:rsidP="00590471">
      <w:r>
        <w:separator/>
      </w:r>
    </w:p>
  </w:footnote>
  <w:footnote w:type="continuationSeparator" w:id="0">
    <w:p w14:paraId="479B086B" w14:textId="77777777" w:rsidR="002A179A" w:rsidRDefault="002A179A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3448A" w14:textId="77777777"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8B223A" wp14:editId="5EACF11F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86288FD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369DA"/>
    <w:multiLevelType w:val="hybridMultilevel"/>
    <w:tmpl w:val="4BBE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8616B"/>
    <w:multiLevelType w:val="hybridMultilevel"/>
    <w:tmpl w:val="3636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14"/>
    <w:rsid w:val="0005789A"/>
    <w:rsid w:val="00060042"/>
    <w:rsid w:val="00071E84"/>
    <w:rsid w:val="00083081"/>
    <w:rsid w:val="000B37CD"/>
    <w:rsid w:val="000F7D04"/>
    <w:rsid w:val="00142F43"/>
    <w:rsid w:val="00150ABD"/>
    <w:rsid w:val="00165697"/>
    <w:rsid w:val="001F5586"/>
    <w:rsid w:val="00222466"/>
    <w:rsid w:val="002A179A"/>
    <w:rsid w:val="002E4835"/>
    <w:rsid w:val="002E5E62"/>
    <w:rsid w:val="003911FB"/>
    <w:rsid w:val="003C760A"/>
    <w:rsid w:val="0040433C"/>
    <w:rsid w:val="00472C27"/>
    <w:rsid w:val="004779CF"/>
    <w:rsid w:val="004B29C5"/>
    <w:rsid w:val="004B4268"/>
    <w:rsid w:val="00507E82"/>
    <w:rsid w:val="00555003"/>
    <w:rsid w:val="005801E5"/>
    <w:rsid w:val="00587DBA"/>
    <w:rsid w:val="00590471"/>
    <w:rsid w:val="005D01FA"/>
    <w:rsid w:val="00647A4B"/>
    <w:rsid w:val="00696E57"/>
    <w:rsid w:val="006A4702"/>
    <w:rsid w:val="00716927"/>
    <w:rsid w:val="00735D93"/>
    <w:rsid w:val="007443A0"/>
    <w:rsid w:val="00753E4E"/>
    <w:rsid w:val="007703AC"/>
    <w:rsid w:val="0077043B"/>
    <w:rsid w:val="007710E4"/>
    <w:rsid w:val="007F54A0"/>
    <w:rsid w:val="007F5B63"/>
    <w:rsid w:val="00846CB9"/>
    <w:rsid w:val="008472E9"/>
    <w:rsid w:val="00860FB0"/>
    <w:rsid w:val="0089703B"/>
    <w:rsid w:val="008C2CFC"/>
    <w:rsid w:val="008F6E2E"/>
    <w:rsid w:val="009C2E65"/>
    <w:rsid w:val="00A35586"/>
    <w:rsid w:val="00A66A24"/>
    <w:rsid w:val="00A673CD"/>
    <w:rsid w:val="00AC65BB"/>
    <w:rsid w:val="00B13814"/>
    <w:rsid w:val="00B555E9"/>
    <w:rsid w:val="00B6466C"/>
    <w:rsid w:val="00B70847"/>
    <w:rsid w:val="00BF4D49"/>
    <w:rsid w:val="00C2396F"/>
    <w:rsid w:val="00C4452C"/>
    <w:rsid w:val="00CE00A8"/>
    <w:rsid w:val="00CE0DFA"/>
    <w:rsid w:val="00CE1E3D"/>
    <w:rsid w:val="00D6557B"/>
    <w:rsid w:val="00DD2D63"/>
    <w:rsid w:val="00DF2F8A"/>
    <w:rsid w:val="00E90A60"/>
    <w:rsid w:val="00EB7708"/>
    <w:rsid w:val="00EE7E09"/>
    <w:rsid w:val="00F0223C"/>
    <w:rsid w:val="00F51250"/>
    <w:rsid w:val="00F55822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4678BC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9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layful%20busines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3A82EFB16C4DD5B84B8BB3DCC54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40563-A65D-4C03-8161-10C7D4111EB5}"/>
      </w:docPartPr>
      <w:docPartBody>
        <w:p w:rsidR="00606056" w:rsidRDefault="002E1ED6">
          <w:pPr>
            <w:pStyle w:val="FB3A82EFB16C4DD5B84B8BB3DCC5495B"/>
          </w:pPr>
          <w:r w:rsidRPr="009360EC">
            <w:t>[This is the place for a brief summary of your key responsibilities and most stellar</w:t>
          </w:r>
          <w:r>
            <w:t xml:space="preserve"> </w:t>
          </w:r>
          <w:r w:rsidRPr="009360EC">
            <w:t>accomplishments.]</w:t>
          </w:r>
        </w:p>
      </w:docPartBody>
    </w:docPart>
    <w:docPart>
      <w:docPartPr>
        <w:name w:val="3E65798E8AE4473D930FE1D90F6A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5EFE1-4E89-4F41-90F9-380CF93BB86E}"/>
      </w:docPartPr>
      <w:docPartBody>
        <w:p w:rsidR="00606056" w:rsidRDefault="002E1ED6">
          <w:pPr>
            <w:pStyle w:val="3E65798E8AE4473D930FE1D90F6AE39A"/>
          </w:pPr>
          <w:r w:rsidRPr="009360EC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D6"/>
    <w:rsid w:val="001808F2"/>
    <w:rsid w:val="002E1ED6"/>
    <w:rsid w:val="00497A31"/>
    <w:rsid w:val="004E7352"/>
    <w:rsid w:val="00606056"/>
    <w:rsid w:val="00F8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158A9AA06E4EFC8ED19D9FE1CFE986">
    <w:name w:val="F2158A9AA06E4EFC8ED19D9FE1CFE986"/>
  </w:style>
  <w:style w:type="paragraph" w:customStyle="1" w:styleId="69E1E026979C464A8C0D039FC49B2AB8">
    <w:name w:val="69E1E026979C464A8C0D039FC49B2AB8"/>
  </w:style>
  <w:style w:type="paragraph" w:customStyle="1" w:styleId="B2737818B2D24D8A8F7F57386BD67F08">
    <w:name w:val="B2737818B2D24D8A8F7F57386BD67F08"/>
  </w:style>
  <w:style w:type="paragraph" w:customStyle="1" w:styleId="9971BCD09D314BB6A0866DF32DF4A6F5">
    <w:name w:val="9971BCD09D314BB6A0866DF32DF4A6F5"/>
  </w:style>
  <w:style w:type="paragraph" w:customStyle="1" w:styleId="49AD35B4AF82406DA13BC16E7B0D90A3">
    <w:name w:val="49AD35B4AF82406DA13BC16E7B0D90A3"/>
  </w:style>
  <w:style w:type="paragraph" w:customStyle="1" w:styleId="0945E95204654DE0BFC2C71406D81B2B">
    <w:name w:val="0945E95204654DE0BFC2C71406D81B2B"/>
  </w:style>
  <w:style w:type="paragraph" w:customStyle="1" w:styleId="ECC2F1CDDE4A44449AAC9B891F72AA0C">
    <w:name w:val="ECC2F1CDDE4A44449AAC9B891F72AA0C"/>
  </w:style>
  <w:style w:type="paragraph" w:customStyle="1" w:styleId="7DBA4AB4B1B7443F8685AB04861BAC33">
    <w:name w:val="7DBA4AB4B1B7443F8685AB04861BAC33"/>
  </w:style>
  <w:style w:type="paragraph" w:customStyle="1" w:styleId="CC703FFAA06D41C9824C2022B820995A">
    <w:name w:val="CC703FFAA06D41C9824C2022B820995A"/>
  </w:style>
  <w:style w:type="paragraph" w:customStyle="1" w:styleId="2A54EF4776FA4640B591BA0C128E83B2">
    <w:name w:val="2A54EF4776FA4640B591BA0C128E83B2"/>
  </w:style>
  <w:style w:type="paragraph" w:customStyle="1" w:styleId="0BAD53CE744F488C8E79E17BE7B87A08">
    <w:name w:val="0BAD53CE744F488C8E79E17BE7B87A08"/>
  </w:style>
  <w:style w:type="paragraph" w:customStyle="1" w:styleId="2085B159171F414D9BAB40A3A4ECF92C">
    <w:name w:val="2085B159171F414D9BAB40A3A4ECF92C"/>
  </w:style>
  <w:style w:type="paragraph" w:customStyle="1" w:styleId="0BC0E75E98074675AE8AD1C575555A93">
    <w:name w:val="0BC0E75E98074675AE8AD1C575555A93"/>
  </w:style>
  <w:style w:type="paragraph" w:customStyle="1" w:styleId="EDCB2341A25E48608C210E179214BFAE">
    <w:name w:val="EDCB2341A25E48608C210E179214BFAE"/>
  </w:style>
  <w:style w:type="paragraph" w:customStyle="1" w:styleId="E3B3A42457524C659F1A31426E0E693A">
    <w:name w:val="E3B3A42457524C659F1A31426E0E693A"/>
  </w:style>
  <w:style w:type="paragraph" w:customStyle="1" w:styleId="33EF29985C0A4325A6DDE38F5CDE2933">
    <w:name w:val="33EF29985C0A4325A6DDE38F5CDE2933"/>
  </w:style>
  <w:style w:type="paragraph" w:customStyle="1" w:styleId="ED881D22CDB24BC68163F3E7D3919224">
    <w:name w:val="ED881D22CDB24BC68163F3E7D3919224"/>
  </w:style>
  <w:style w:type="paragraph" w:customStyle="1" w:styleId="FB3A82EFB16C4DD5B84B8BB3DCC5495B">
    <w:name w:val="FB3A82EFB16C4DD5B84B8BB3DCC5495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="Times New Roman" w:hAnsiTheme="majorHAnsi" w:cs="Times New Roman"/>
      <w:b/>
      <w:bCs/>
      <w:szCs w:val="20"/>
    </w:rPr>
  </w:style>
  <w:style w:type="paragraph" w:customStyle="1" w:styleId="4FA8298F8DEF4A0E8E659023C168EBA3">
    <w:name w:val="4FA8298F8DEF4A0E8E659023C168EBA3"/>
  </w:style>
  <w:style w:type="paragraph" w:customStyle="1" w:styleId="02E89130DD814B7F9C3D9B8A1CF710A6">
    <w:name w:val="02E89130DD814B7F9C3D9B8A1CF710A6"/>
  </w:style>
  <w:style w:type="paragraph" w:customStyle="1" w:styleId="1416FC01A21B4649AED317C4854C95A6">
    <w:name w:val="1416FC01A21B4649AED317C4854C95A6"/>
  </w:style>
  <w:style w:type="paragraph" w:customStyle="1" w:styleId="F1669C4AA51A4319B31B1E0F39A40917">
    <w:name w:val="F1669C4AA51A4319B31B1E0F39A40917"/>
  </w:style>
  <w:style w:type="paragraph" w:customStyle="1" w:styleId="82FD374C580743A289D8E4E2C43EB55C">
    <w:name w:val="82FD374C580743A289D8E4E2C43EB55C"/>
  </w:style>
  <w:style w:type="paragraph" w:customStyle="1" w:styleId="3E65798E8AE4473D930FE1D90F6AE39A">
    <w:name w:val="3E65798E8AE4473D930FE1D90F6AE39A"/>
  </w:style>
  <w:style w:type="paragraph" w:customStyle="1" w:styleId="41B7F929A0234226A9D79A3430D00F46">
    <w:name w:val="41B7F929A0234226A9D79A3430D00F46"/>
  </w:style>
  <w:style w:type="paragraph" w:customStyle="1" w:styleId="42E64DCFEB47476CA5CE059187761705">
    <w:name w:val="42E64DCFEB47476CA5CE059187761705"/>
  </w:style>
  <w:style w:type="paragraph" w:customStyle="1" w:styleId="7A6CEB7275DB4346960F42B13B4731B0">
    <w:name w:val="7A6CEB7275DB4346960F42B13B4731B0"/>
  </w:style>
  <w:style w:type="paragraph" w:customStyle="1" w:styleId="567BBF499B7E489EB4FAA172B655AB87">
    <w:name w:val="567BBF499B7E489EB4FAA172B655AB8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263EEFBC5C34209BAEF300820C50969">
    <w:name w:val="F263EEFBC5C34209BAEF300820C50969"/>
  </w:style>
  <w:style w:type="paragraph" w:customStyle="1" w:styleId="E424D08E96D74E5D90338795BB3E1E85">
    <w:name w:val="E424D08E96D74E5D90338795BB3E1E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</Template>
  <TotalTime>0</TotalTime>
  <Pages>1</Pages>
  <Words>258</Words>
  <Characters>1523</Characters>
  <Application>Microsoft Office Word</Application>
  <DocSecurity>0</DocSecurity>
  <Lines>84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2025-02-03T07:04:00Z</dcterms:created>
  <dcterms:modified xsi:type="dcterms:W3CDTF">2025-02-20T09:36:00Z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2c20a7c9-72fb-4e11-b60a-fc3ac27f2b45</vt:lpwstr>
  </property>
</Properties>
</file>